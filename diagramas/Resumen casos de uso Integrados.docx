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3515"/>
        <w:gridCol w:w="5199"/>
      </w:tblGrid>
      <w:tr w:rsidR="008407F7" w:rsidRPr="00E12E2A" w14:paraId="420C9E44" w14:textId="77777777" w:rsidTr="00E12E2A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14:paraId="5D3E750D" w14:textId="77777777" w:rsidR="00E12E2A" w:rsidRPr="00E12E2A" w:rsidRDefault="00E12E2A" w:rsidP="00E12E2A">
            <w:pPr>
              <w:jc w:val="center"/>
              <w:rPr>
                <w:b/>
                <w:sz w:val="36"/>
                <w:szCs w:val="36"/>
              </w:rPr>
            </w:pPr>
            <w:r w:rsidRPr="00E12E2A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14:paraId="401D6085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Crear usuario</w:t>
            </w:r>
          </w:p>
        </w:tc>
      </w:tr>
      <w:tr w:rsidR="008407F7" w:rsidRPr="00E12E2A" w14:paraId="496A69B1" w14:textId="77777777" w:rsidTr="00E12E2A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14:paraId="79206945" w14:textId="77777777" w:rsidR="00E12E2A" w:rsidRPr="00E12E2A" w:rsidRDefault="00E12E2A" w:rsidP="00E12E2A">
            <w:pPr>
              <w:jc w:val="center"/>
              <w:rPr>
                <w:b/>
                <w:sz w:val="36"/>
                <w:szCs w:val="36"/>
              </w:rPr>
            </w:pPr>
            <w:r w:rsidRPr="00E12E2A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14:paraId="6B7382B6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Administrador</w:t>
            </w:r>
          </w:p>
        </w:tc>
      </w:tr>
      <w:tr w:rsidR="008407F7" w:rsidRPr="00E12E2A" w14:paraId="1F5799DC" w14:textId="77777777" w:rsidTr="00E12E2A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14:paraId="12658298" w14:textId="77777777" w:rsidR="00E12E2A" w:rsidRPr="00E12E2A" w:rsidRDefault="00E12E2A" w:rsidP="00E12E2A">
            <w:pPr>
              <w:jc w:val="center"/>
              <w:rPr>
                <w:b/>
                <w:sz w:val="36"/>
                <w:szCs w:val="36"/>
              </w:rPr>
            </w:pPr>
            <w:r w:rsidRPr="00E12E2A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14:paraId="5B4FCC25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Este caso de uso le permite al administrador crear nuevos usuarios, de perfil docente o alumno.</w:t>
            </w:r>
          </w:p>
        </w:tc>
      </w:tr>
      <w:tr w:rsidR="008407F7" w:rsidRPr="00E12E2A" w14:paraId="4BBC4667" w14:textId="77777777" w:rsidTr="00E12E2A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14:paraId="7EB64E68" w14:textId="77777777" w:rsidR="00E12E2A" w:rsidRPr="00E12E2A" w:rsidRDefault="00E12E2A" w:rsidP="00E12E2A">
            <w:pPr>
              <w:jc w:val="center"/>
              <w:rPr>
                <w:b/>
                <w:sz w:val="36"/>
                <w:szCs w:val="36"/>
              </w:rPr>
            </w:pPr>
            <w:r w:rsidRPr="00E12E2A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14:paraId="32EAE28B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1.El administrador selecciona el perfil docente o alumno.</w:t>
            </w:r>
          </w:p>
          <w:p w14:paraId="7801C496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2.El administrador ingresa los datos personales del usuario a crear.</w:t>
            </w:r>
          </w:p>
          <w:p w14:paraId="76DFA361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3.El administrador ingresa usuario y contraseña.</w:t>
            </w:r>
          </w:p>
          <w:p w14:paraId="7C8BA7DC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4.El sistema guarda datos del nuevo usuario, junto con el usuario y contraseña.</w:t>
            </w:r>
          </w:p>
          <w:p w14:paraId="14B3AB38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5.Este caso de uso finaliza.</w:t>
            </w:r>
          </w:p>
        </w:tc>
      </w:tr>
      <w:tr w:rsidR="008407F7" w:rsidRPr="00E12E2A" w14:paraId="1AAF49F6" w14:textId="77777777" w:rsidTr="00E12E2A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14:paraId="10E5CD10" w14:textId="77777777" w:rsidR="00E12E2A" w:rsidRPr="00E12E2A" w:rsidRDefault="00E12E2A" w:rsidP="00E12E2A">
            <w:pPr>
              <w:jc w:val="center"/>
              <w:rPr>
                <w:b/>
                <w:sz w:val="36"/>
                <w:szCs w:val="36"/>
              </w:rPr>
            </w:pPr>
            <w:r w:rsidRPr="00E12E2A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14:paraId="5AF8AB03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4.El sistema se encuentra imposibilitado de guardar los datos.</w:t>
            </w:r>
          </w:p>
          <w:p w14:paraId="10C587E1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4.1.El sistema muestra un mensaje de error.</w:t>
            </w:r>
          </w:p>
          <w:p w14:paraId="04FA8AE6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4.2.El sistema retorna a la ventana principal.</w:t>
            </w:r>
          </w:p>
        </w:tc>
      </w:tr>
      <w:tr w:rsidR="008407F7" w:rsidRPr="00E12E2A" w14:paraId="46ADEC1A" w14:textId="77777777" w:rsidTr="00E12E2A">
        <w:trPr>
          <w:trHeight w:val="680"/>
          <w:jc w:val="center"/>
        </w:trPr>
        <w:tc>
          <w:tcPr>
            <w:tcW w:w="4984" w:type="dxa"/>
            <w:shd w:val="clear" w:color="auto" w:fill="FFD597"/>
            <w:noWrap/>
            <w:vAlign w:val="center"/>
          </w:tcPr>
          <w:p w14:paraId="51B522E1" w14:textId="77777777" w:rsidR="00E12E2A" w:rsidRPr="00E12E2A" w:rsidRDefault="00E12E2A" w:rsidP="00E12E2A">
            <w:pPr>
              <w:jc w:val="center"/>
              <w:rPr>
                <w:b/>
                <w:sz w:val="36"/>
                <w:szCs w:val="36"/>
              </w:rPr>
            </w:pPr>
            <w:r w:rsidRPr="00E12E2A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7418" w:type="dxa"/>
            <w:shd w:val="clear" w:color="auto" w:fill="FFD597"/>
            <w:noWrap/>
            <w:vAlign w:val="center"/>
          </w:tcPr>
          <w:p w14:paraId="2D07FAA4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>[PRE] Iniciar sesión como administrador.</w:t>
            </w:r>
          </w:p>
          <w:p w14:paraId="26272472" w14:textId="77777777" w:rsidR="00E12E2A" w:rsidRPr="00E12E2A" w:rsidRDefault="00E12E2A" w:rsidP="00C10980">
            <w:pPr>
              <w:rPr>
                <w:sz w:val="24"/>
                <w:szCs w:val="24"/>
              </w:rPr>
            </w:pPr>
            <w:r w:rsidRPr="00E12E2A">
              <w:rPr>
                <w:sz w:val="24"/>
                <w:szCs w:val="24"/>
              </w:rPr>
              <w:t xml:space="preserve">[POST] El usuario queda registrado en el sistema. </w:t>
            </w:r>
          </w:p>
        </w:tc>
      </w:tr>
    </w:tbl>
    <w:p w14:paraId="19476E40" w14:textId="77777777" w:rsidR="00E12E2A" w:rsidRDefault="00E12E2A">
      <w:r>
        <w:br w:type="page"/>
      </w:r>
    </w:p>
    <w:p w14:paraId="645D47B1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110266" w14:paraId="6A97F217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9944536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83028B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Asignar Permisos</w:t>
            </w:r>
          </w:p>
        </w:tc>
      </w:tr>
      <w:tr w:rsidR="00110266" w14:paraId="3AF7B2AA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22F39F0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8CEA75F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Administrador</w:t>
            </w:r>
          </w:p>
        </w:tc>
      </w:tr>
      <w:tr w:rsidR="00110266" w14:paraId="287F7ADA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B8E04B7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257BBF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Asignar funcionalidades disponibles para cada tipo de perfil</w:t>
            </w:r>
          </w:p>
          <w:p w14:paraId="1AD2EA9E" w14:textId="77777777" w:rsidR="008407F7" w:rsidRPr="00110266" w:rsidRDefault="008407F7" w:rsidP="00C10980">
            <w:pPr>
              <w:rPr>
                <w:sz w:val="24"/>
                <w:szCs w:val="24"/>
              </w:rPr>
            </w:pPr>
          </w:p>
        </w:tc>
      </w:tr>
      <w:tr w:rsidR="00110266" w14:paraId="7BFAA070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D98D3AA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AFCEBC3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1.El administrador busca el usuario en el sistema.</w:t>
            </w:r>
          </w:p>
          <w:p w14:paraId="43ED6ADC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2.El administrador le asigna los permisos al usuario correspondiente, dependiendo del tipo DOCENTE o ALUMNO.</w:t>
            </w:r>
          </w:p>
          <w:p w14:paraId="06295DA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3.El usuario contiene los permisos otorgados.</w:t>
            </w:r>
          </w:p>
        </w:tc>
      </w:tr>
      <w:tr w:rsidR="00110266" w14:paraId="55971279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8E9E18C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F7E9140" w14:textId="77777777" w:rsidR="008407F7" w:rsidRPr="00110266" w:rsidRDefault="008407F7" w:rsidP="00C10980">
            <w:pPr>
              <w:rPr>
                <w:sz w:val="24"/>
                <w:szCs w:val="24"/>
              </w:rPr>
            </w:pPr>
          </w:p>
        </w:tc>
      </w:tr>
      <w:tr w:rsidR="00110266" w14:paraId="40CCBA48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FAC9E13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C390AE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[PRE]El usuario debe estar dado de alta en el sistema.</w:t>
            </w:r>
          </w:p>
          <w:p w14:paraId="73633A9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 Los usuarios quedan con los permisos correspondientes.</w:t>
            </w:r>
          </w:p>
        </w:tc>
      </w:tr>
      <w:tr w:rsidR="00110266" w14:paraId="4237F63A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91331CE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06A508D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Este caso de uso extiende del caso de uso CREAR USUARIO.</w:t>
            </w:r>
          </w:p>
          <w:p w14:paraId="49A10B36" w14:textId="77777777" w:rsidR="008407F7" w:rsidRPr="00110266" w:rsidRDefault="008407F7" w:rsidP="00C10980">
            <w:pPr>
              <w:rPr>
                <w:sz w:val="24"/>
                <w:szCs w:val="24"/>
              </w:rPr>
            </w:pPr>
          </w:p>
        </w:tc>
      </w:tr>
    </w:tbl>
    <w:p w14:paraId="77EDE037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110266" w14:paraId="71453872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BBF9351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F8375A5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Iniciar sesión en el sistema</w:t>
            </w:r>
          </w:p>
        </w:tc>
      </w:tr>
      <w:tr w:rsidR="00110266" w14:paraId="15C94DCA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79350D9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99149CF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Administrador, Docente y Alumno</w:t>
            </w:r>
          </w:p>
        </w:tc>
      </w:tr>
      <w:tr w:rsidR="00110266" w14:paraId="31F8F393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6B9EBB6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594A13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Mediante el  ingreso de usuario y contraseña el usuario accede al sistema.</w:t>
            </w:r>
          </w:p>
        </w:tc>
      </w:tr>
      <w:tr w:rsidR="00110266" w14:paraId="58C7E45C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6A52445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86D4B0C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El caso de uso comienza cuando el usuario desea ingresar al sistema.</w:t>
            </w:r>
          </w:p>
          <w:p w14:paraId="13E4FF5A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1.El usuario ingresa: usuario y contraseña.</w:t>
            </w:r>
          </w:p>
          <w:p w14:paraId="5324DA1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2.El sistema verifica datos ingresados.</w:t>
            </w:r>
          </w:p>
          <w:p w14:paraId="47CE84C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3.El usuario queda logueado y el caso de uso termina.</w:t>
            </w:r>
          </w:p>
        </w:tc>
      </w:tr>
      <w:tr w:rsidR="00110266" w14:paraId="24C238F1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7908E1E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FA8CF9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2.El sistema no encuentra los datos ingresados.</w:t>
            </w:r>
          </w:p>
          <w:p w14:paraId="1A2FD02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2.1.El sistema devuelve un mensaje de error.</w:t>
            </w:r>
          </w:p>
          <w:p w14:paraId="375075C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 xml:space="preserve">2.2.El usuario no queda logueado y el caso de uso termina. </w:t>
            </w:r>
          </w:p>
        </w:tc>
      </w:tr>
      <w:tr w:rsidR="00110266" w14:paraId="2E7F15E6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A0F487F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75D0CE6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 El usuario debe estar registrado en el sistema y tener los permisos correspondientes.</w:t>
            </w:r>
          </w:p>
          <w:p w14:paraId="57C4A873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 xml:space="preserve">[POST] El usuario queda logueado en el sistema. </w:t>
            </w:r>
          </w:p>
        </w:tc>
      </w:tr>
    </w:tbl>
    <w:p w14:paraId="5C77F564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110266" w14:paraId="630F67AF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10DD932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B51FAC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Ver estadísticas</w:t>
            </w:r>
          </w:p>
        </w:tc>
      </w:tr>
      <w:tr w:rsidR="00110266" w14:paraId="6D6CB870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109886A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5C338F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Docente</w:t>
            </w:r>
          </w:p>
        </w:tc>
      </w:tr>
      <w:tr w:rsidR="00110266" w14:paraId="46AC24E8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EEC8BAE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3B7A11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En este caso el usuario podrá acceder a los datos obtenidos de las actividades realizadas por cada alumno.</w:t>
            </w:r>
          </w:p>
        </w:tc>
      </w:tr>
      <w:tr w:rsidR="00110266" w14:paraId="0C6CBD09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5510B68A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D37B94D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Este caso de uso inicia cuando el usuario desea ver el histórico de actividades por alumno.</w:t>
            </w:r>
          </w:p>
          <w:p w14:paraId="5DCCB1C3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 El sistema muestra una lista de los alumnos registrados para ese docente.</w:t>
            </w:r>
          </w:p>
          <w:p w14:paraId="10CC6A2C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2.El usuario selecciona el alumno del cual desea conocer su registro.</w:t>
            </w:r>
          </w:p>
          <w:p w14:paraId="0D11D5C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3.El sistema muestra una grilla con el resumen de todas las actividades realizadas por el alumno y distintas opciones de gráficos.</w:t>
            </w:r>
          </w:p>
          <w:p w14:paraId="00430B3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4.El usuario puede seleccionar diferentes opciones disponibles para visualizar los gráficos.</w:t>
            </w:r>
          </w:p>
          <w:p w14:paraId="2710E663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5.El usuario selecciona un gráfico.</w:t>
            </w:r>
          </w:p>
          <w:p w14:paraId="4E63356A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6.El sistema muestra en pantalla el gráfico solicitado con los datos seleccionados.</w:t>
            </w:r>
          </w:p>
          <w:p w14:paraId="4F04F66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7.Este caso de uso finaliza.</w:t>
            </w:r>
          </w:p>
        </w:tc>
      </w:tr>
      <w:tr w:rsidR="00110266" w14:paraId="45DB47A6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29CB4EC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0D5937C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1.No existen alumnos cargados para ese docente.</w:t>
            </w:r>
          </w:p>
          <w:p w14:paraId="6C87B60A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1.1. No existen alumnos registrados en el sistema.</w:t>
            </w:r>
          </w:p>
          <w:p w14:paraId="2D5F8E1A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 El sistema muestra una grilla vacía, ya que el alumno no ha realizado actividades.</w:t>
            </w:r>
          </w:p>
        </w:tc>
      </w:tr>
      <w:tr w:rsidR="00110266" w14:paraId="56FC3123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8587ABB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5692017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[PRE]El docente debe haber ingresado al sistema.</w:t>
            </w:r>
          </w:p>
          <w:p w14:paraId="6D00E91F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 El sistema muestra en pantalla el registro del alumno seleccionado.</w:t>
            </w:r>
          </w:p>
        </w:tc>
      </w:tr>
    </w:tbl>
    <w:p w14:paraId="23F5F4B1" w14:textId="77777777" w:rsidR="008407F7" w:rsidRDefault="008407F7">
      <w:r>
        <w:br w:type="page"/>
      </w:r>
    </w:p>
    <w:tbl>
      <w:tblPr>
        <w:tblW w:w="4036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7218"/>
        <w:gridCol w:w="10637"/>
      </w:tblGrid>
      <w:tr w:rsidR="00EE587D" w14:paraId="1B92F056" w14:textId="77777777" w:rsidTr="00EE587D">
        <w:trPr>
          <w:trHeight w:val="659"/>
          <w:jc w:val="center"/>
        </w:trPr>
        <w:tc>
          <w:tcPr>
            <w:tcW w:w="7218" w:type="dxa"/>
            <w:shd w:val="clear" w:color="auto" w:fill="FFD597"/>
            <w:noWrap/>
            <w:vAlign w:val="center"/>
          </w:tcPr>
          <w:p w14:paraId="2DB8F023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bookmarkStart w:id="0" w:name="_GoBack"/>
            <w:bookmarkEnd w:id="0"/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10637" w:type="dxa"/>
            <w:shd w:val="clear" w:color="auto" w:fill="FFD597"/>
            <w:noWrap/>
            <w:vAlign w:val="center"/>
          </w:tcPr>
          <w:p w14:paraId="2AE12D4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Crear actividad</w:t>
            </w:r>
          </w:p>
        </w:tc>
      </w:tr>
      <w:tr w:rsidR="00EE587D" w14:paraId="027F7251" w14:textId="77777777" w:rsidTr="00EE587D">
        <w:trPr>
          <w:trHeight w:val="659"/>
          <w:jc w:val="center"/>
        </w:trPr>
        <w:tc>
          <w:tcPr>
            <w:tcW w:w="7218" w:type="dxa"/>
            <w:shd w:val="clear" w:color="auto" w:fill="FFD597"/>
            <w:noWrap/>
            <w:vAlign w:val="center"/>
          </w:tcPr>
          <w:p w14:paraId="6F1ACA29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10637" w:type="dxa"/>
            <w:shd w:val="clear" w:color="auto" w:fill="FFD597"/>
            <w:noWrap/>
            <w:vAlign w:val="center"/>
          </w:tcPr>
          <w:p w14:paraId="71CA8C9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Docente</w:t>
            </w:r>
          </w:p>
        </w:tc>
      </w:tr>
      <w:tr w:rsidR="00EE587D" w14:paraId="1CCB9404" w14:textId="77777777" w:rsidTr="00EE587D">
        <w:trPr>
          <w:trHeight w:val="659"/>
          <w:jc w:val="center"/>
        </w:trPr>
        <w:tc>
          <w:tcPr>
            <w:tcW w:w="7218" w:type="dxa"/>
            <w:shd w:val="clear" w:color="auto" w:fill="FFD597"/>
            <w:noWrap/>
            <w:vAlign w:val="center"/>
          </w:tcPr>
          <w:p w14:paraId="6E514698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10637" w:type="dxa"/>
            <w:shd w:val="clear" w:color="auto" w:fill="FFD597"/>
            <w:noWrap/>
            <w:vAlign w:val="center"/>
          </w:tcPr>
          <w:p w14:paraId="3F0E25C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Este caso de uso le permite al docente crear nuevas actividades</w:t>
            </w:r>
          </w:p>
        </w:tc>
      </w:tr>
      <w:tr w:rsidR="00EE587D" w14:paraId="4D24428B" w14:textId="77777777" w:rsidTr="00EE587D">
        <w:trPr>
          <w:trHeight w:val="659"/>
          <w:jc w:val="center"/>
        </w:trPr>
        <w:tc>
          <w:tcPr>
            <w:tcW w:w="7218" w:type="dxa"/>
            <w:shd w:val="clear" w:color="auto" w:fill="FFD597"/>
            <w:noWrap/>
            <w:vAlign w:val="center"/>
          </w:tcPr>
          <w:p w14:paraId="48FA1FB1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10637" w:type="dxa"/>
            <w:shd w:val="clear" w:color="auto" w:fill="FFD597"/>
            <w:noWrap/>
            <w:vAlign w:val="center"/>
          </w:tcPr>
          <w:p w14:paraId="3E9E92A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El caso de uso comienza cuando el docente desea realizar una nueva actividad.</w:t>
            </w:r>
          </w:p>
          <w:p w14:paraId="646D0A33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 El sistema presenta las opciones de actividades disponibles: (i) Ordenar, (ii) Unir, (iii) Preguntas y respuestas y (iv) Memorama.</w:t>
            </w:r>
          </w:p>
          <w:p w14:paraId="462D383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 El docente selecciona tipo de archivo que incorporara (texto, imagen o sonido).</w:t>
            </w:r>
          </w:p>
          <w:p w14:paraId="4FD19EB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3.El docente incorpora la información necesaria para la actividad.</w:t>
            </w:r>
          </w:p>
          <w:p w14:paraId="37C1E5E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4.El docente indica la finalización de la actividad a crear.</w:t>
            </w:r>
          </w:p>
          <w:p w14:paraId="249DEDEB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5.El sistema registra la nueva actividad.</w:t>
            </w:r>
          </w:p>
          <w:p w14:paraId="59BD14C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 xml:space="preserve">6. </w:t>
            </w:r>
            <w:r w:rsidRPr="00110266">
              <w:rPr>
                <w:rFonts w:cs="Calibri"/>
                <w:color w:val="000000"/>
              </w:rPr>
              <w:t>[PUNTO DE EXTENSION] ASIGNAR_ACTIVIDAD.</w:t>
            </w:r>
          </w:p>
          <w:p w14:paraId="45D31047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 xml:space="preserve">7.El caso de uso finaliza. </w:t>
            </w:r>
          </w:p>
        </w:tc>
      </w:tr>
      <w:tr w:rsidR="00EE587D" w14:paraId="39CEFA83" w14:textId="77777777" w:rsidTr="00EE587D">
        <w:trPr>
          <w:trHeight w:val="659"/>
          <w:jc w:val="center"/>
        </w:trPr>
        <w:tc>
          <w:tcPr>
            <w:tcW w:w="7218" w:type="dxa"/>
            <w:shd w:val="clear" w:color="auto" w:fill="FFD597"/>
            <w:noWrap/>
            <w:vAlign w:val="center"/>
          </w:tcPr>
          <w:p w14:paraId="0319A4AB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10637" w:type="dxa"/>
            <w:shd w:val="clear" w:color="auto" w:fill="FFD597"/>
            <w:noWrap/>
            <w:vAlign w:val="center"/>
          </w:tcPr>
          <w:p w14:paraId="09CEE34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 El tipo de archivo externo (imagen, sonido) incorporado no se puede visualizar.</w:t>
            </w:r>
          </w:p>
          <w:p w14:paraId="60F0F1C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2.1. Error al cargar archivo externo.</w:t>
            </w:r>
          </w:p>
          <w:p w14:paraId="16777257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2.2 El sistema no soporta el peso del archivo cargado</w:t>
            </w:r>
          </w:p>
          <w:p w14:paraId="7F6A3A1C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6. El sistema no posee usuarios en su base de datos a los cuales asignarlas.</w:t>
            </w:r>
          </w:p>
          <w:p w14:paraId="2944417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6.1 El sistema muestra en pantalla un mensaje especificando el error</w:t>
            </w:r>
          </w:p>
          <w:p w14:paraId="3A8FCD97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6.2 El sistema suspende la asignación de actividades.</w:t>
            </w:r>
          </w:p>
        </w:tc>
      </w:tr>
      <w:tr w:rsidR="00EE587D" w14:paraId="70C26F99" w14:textId="77777777" w:rsidTr="00EE587D">
        <w:trPr>
          <w:trHeight w:val="659"/>
          <w:jc w:val="center"/>
        </w:trPr>
        <w:tc>
          <w:tcPr>
            <w:tcW w:w="7218" w:type="dxa"/>
            <w:shd w:val="clear" w:color="auto" w:fill="FFD597"/>
            <w:noWrap/>
            <w:vAlign w:val="center"/>
          </w:tcPr>
          <w:p w14:paraId="546D5991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 xml:space="preserve"> Pre- y post-condiciones</w:t>
            </w:r>
          </w:p>
        </w:tc>
        <w:tc>
          <w:tcPr>
            <w:tcW w:w="10637" w:type="dxa"/>
            <w:shd w:val="clear" w:color="auto" w:fill="FFD597"/>
            <w:noWrap/>
            <w:vAlign w:val="center"/>
          </w:tcPr>
          <w:p w14:paraId="0211F1B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 El docente ha ingresado al sistema</w:t>
            </w:r>
          </w:p>
          <w:p w14:paraId="0571908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 La actividad se almacena en el sistema</w:t>
            </w:r>
          </w:p>
        </w:tc>
      </w:tr>
      <w:tr w:rsidR="00EE587D" w14:paraId="2F5D6C13" w14:textId="77777777" w:rsidTr="00EE587D">
        <w:trPr>
          <w:trHeight w:val="659"/>
          <w:jc w:val="center"/>
        </w:trPr>
        <w:tc>
          <w:tcPr>
            <w:tcW w:w="7218" w:type="dxa"/>
            <w:shd w:val="clear" w:color="auto" w:fill="FFD597"/>
            <w:noWrap/>
            <w:vAlign w:val="center"/>
          </w:tcPr>
          <w:p w14:paraId="6E402845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10637" w:type="dxa"/>
            <w:shd w:val="clear" w:color="auto" w:fill="FFD597"/>
            <w:noWrap/>
            <w:vAlign w:val="center"/>
          </w:tcPr>
          <w:p w14:paraId="2E55DF1F" w14:textId="77777777" w:rsidR="008407F7" w:rsidRPr="00110266" w:rsidRDefault="008407F7" w:rsidP="00110266">
            <w:pPr>
              <w:ind w:left="-247" w:firstLine="247"/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ASIGNAR ACTIVIDAD</w:t>
            </w:r>
          </w:p>
        </w:tc>
      </w:tr>
    </w:tbl>
    <w:p w14:paraId="2E07D724" w14:textId="77777777" w:rsidR="008407F7" w:rsidRDefault="008407F7">
      <w:r>
        <w:br w:type="page"/>
      </w:r>
    </w:p>
    <w:tbl>
      <w:tblPr>
        <w:tblW w:w="4057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7206"/>
        <w:gridCol w:w="10744"/>
      </w:tblGrid>
      <w:tr w:rsidR="00444F4E" w:rsidRPr="00AE4DCC" w14:paraId="0E8CA598" w14:textId="77777777" w:rsidTr="00EE587D">
        <w:trPr>
          <w:trHeight w:val="1002"/>
          <w:jc w:val="center"/>
        </w:trPr>
        <w:tc>
          <w:tcPr>
            <w:tcW w:w="7206" w:type="dxa"/>
            <w:shd w:val="clear" w:color="auto" w:fill="FFD597"/>
            <w:noWrap/>
            <w:vAlign w:val="center"/>
          </w:tcPr>
          <w:p w14:paraId="7DD5496E" w14:textId="77777777" w:rsidR="00AE4DCC" w:rsidRPr="00AE4DCC" w:rsidRDefault="00AE4DCC" w:rsidP="00444F4E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AE4DCC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10744" w:type="dxa"/>
            <w:shd w:val="clear" w:color="auto" w:fill="FFD597"/>
            <w:noWrap/>
            <w:vAlign w:val="center"/>
          </w:tcPr>
          <w:p w14:paraId="7A6EFA7E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Buscar actividad</w:t>
            </w:r>
          </w:p>
        </w:tc>
      </w:tr>
      <w:tr w:rsidR="00444F4E" w:rsidRPr="00AE4DCC" w14:paraId="0FA05272" w14:textId="77777777" w:rsidTr="00EE587D">
        <w:trPr>
          <w:trHeight w:val="1002"/>
          <w:jc w:val="center"/>
        </w:trPr>
        <w:tc>
          <w:tcPr>
            <w:tcW w:w="7206" w:type="dxa"/>
            <w:shd w:val="clear" w:color="auto" w:fill="FFD597"/>
            <w:noWrap/>
            <w:vAlign w:val="center"/>
          </w:tcPr>
          <w:p w14:paraId="44B96866" w14:textId="77777777" w:rsidR="00AE4DCC" w:rsidRPr="00AE4DCC" w:rsidRDefault="00AE4DCC" w:rsidP="00444F4E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AE4DCC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10744" w:type="dxa"/>
            <w:shd w:val="clear" w:color="auto" w:fill="FFD597"/>
            <w:noWrap/>
            <w:vAlign w:val="center"/>
          </w:tcPr>
          <w:p w14:paraId="17E6E307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Docente</w:t>
            </w:r>
          </w:p>
        </w:tc>
      </w:tr>
      <w:tr w:rsidR="00444F4E" w:rsidRPr="00AE4DCC" w14:paraId="1B83E0EA" w14:textId="77777777" w:rsidTr="00EE587D">
        <w:trPr>
          <w:trHeight w:val="1002"/>
          <w:jc w:val="center"/>
        </w:trPr>
        <w:tc>
          <w:tcPr>
            <w:tcW w:w="7206" w:type="dxa"/>
            <w:shd w:val="clear" w:color="auto" w:fill="FFD597"/>
            <w:noWrap/>
            <w:vAlign w:val="center"/>
          </w:tcPr>
          <w:p w14:paraId="14879D28" w14:textId="77777777" w:rsidR="00AE4DCC" w:rsidRPr="00AE4DCC" w:rsidRDefault="00AE4DCC" w:rsidP="00444F4E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AE4DCC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10744" w:type="dxa"/>
            <w:shd w:val="clear" w:color="auto" w:fill="FFD597"/>
            <w:noWrap/>
            <w:vAlign w:val="center"/>
          </w:tcPr>
          <w:p w14:paraId="31A4D4C9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Este caso de uso permite realizar la búsqueda de una actividad indicada por el usuario.</w:t>
            </w:r>
          </w:p>
        </w:tc>
      </w:tr>
      <w:tr w:rsidR="00444F4E" w:rsidRPr="00AE4DCC" w14:paraId="2687A3CF" w14:textId="77777777" w:rsidTr="00EE587D">
        <w:trPr>
          <w:trHeight w:val="1002"/>
          <w:jc w:val="center"/>
        </w:trPr>
        <w:tc>
          <w:tcPr>
            <w:tcW w:w="7206" w:type="dxa"/>
            <w:shd w:val="clear" w:color="auto" w:fill="FFD597"/>
            <w:noWrap/>
            <w:vAlign w:val="center"/>
          </w:tcPr>
          <w:p w14:paraId="2D5825D5" w14:textId="77777777" w:rsidR="00AE4DCC" w:rsidRPr="00AE4DCC" w:rsidRDefault="00AE4DCC" w:rsidP="00444F4E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AE4DCC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10744" w:type="dxa"/>
            <w:shd w:val="clear" w:color="auto" w:fill="FFD597"/>
            <w:noWrap/>
            <w:vAlign w:val="center"/>
          </w:tcPr>
          <w:p w14:paraId="29B03864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El caso de uso comienza cuando se inicializa la opción buscar entre las opciones del sistema.</w:t>
            </w:r>
          </w:p>
          <w:p w14:paraId="68703043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1.El usuario ingresa el nombre especifico de la actividad a encontrar.</w:t>
            </w:r>
          </w:p>
          <w:p w14:paraId="32F875AC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2.El sistema realiza la búsqueda entre las actividades disponibles.</w:t>
            </w:r>
          </w:p>
          <w:p w14:paraId="00C72094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3.El sistema devuelve una lista de actividades encontradas.</w:t>
            </w:r>
          </w:p>
          <w:p w14:paraId="7239801D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4.El usuario selecciona la actividad.</w:t>
            </w:r>
          </w:p>
          <w:p w14:paraId="22F4DB23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5.El caso de uso finaliza.</w:t>
            </w:r>
          </w:p>
        </w:tc>
      </w:tr>
      <w:tr w:rsidR="00444F4E" w:rsidRPr="00AE4DCC" w14:paraId="748F09E2" w14:textId="77777777" w:rsidTr="00EE587D">
        <w:trPr>
          <w:trHeight w:val="1002"/>
          <w:jc w:val="center"/>
        </w:trPr>
        <w:tc>
          <w:tcPr>
            <w:tcW w:w="7206" w:type="dxa"/>
            <w:shd w:val="clear" w:color="auto" w:fill="FFD597"/>
            <w:noWrap/>
            <w:vAlign w:val="center"/>
          </w:tcPr>
          <w:p w14:paraId="3CA40AB9" w14:textId="77777777" w:rsidR="00AE4DCC" w:rsidRPr="00AE4DCC" w:rsidRDefault="00AE4DCC" w:rsidP="00444F4E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AE4DCC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10744" w:type="dxa"/>
            <w:shd w:val="clear" w:color="auto" w:fill="FFD597"/>
            <w:noWrap/>
            <w:vAlign w:val="center"/>
          </w:tcPr>
          <w:p w14:paraId="7C3C42D4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2.El sistema no encuentra coincidencias con el nombre ingresado.</w:t>
            </w:r>
          </w:p>
          <w:p w14:paraId="2EDCC73D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2.1. El sistema indica error de búsqueda.</w:t>
            </w:r>
          </w:p>
          <w:p w14:paraId="66D42B53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2.2El usuario ingresa un nuevo texto de búsqueda.</w:t>
            </w:r>
          </w:p>
        </w:tc>
      </w:tr>
      <w:tr w:rsidR="00444F4E" w:rsidRPr="00AE4DCC" w14:paraId="039674F3" w14:textId="77777777" w:rsidTr="00EE587D">
        <w:trPr>
          <w:trHeight w:val="1002"/>
          <w:jc w:val="center"/>
        </w:trPr>
        <w:tc>
          <w:tcPr>
            <w:tcW w:w="7206" w:type="dxa"/>
            <w:shd w:val="clear" w:color="auto" w:fill="FFD597"/>
            <w:noWrap/>
            <w:vAlign w:val="center"/>
          </w:tcPr>
          <w:p w14:paraId="2E7B112C" w14:textId="77777777" w:rsidR="00AE4DCC" w:rsidRPr="00AE4DCC" w:rsidRDefault="00AE4DCC" w:rsidP="00444F4E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AE4DCC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10744" w:type="dxa"/>
            <w:shd w:val="clear" w:color="auto" w:fill="FFD597"/>
            <w:noWrap/>
            <w:vAlign w:val="center"/>
          </w:tcPr>
          <w:p w14:paraId="424E9861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[PRE]El usuario ha ingresado al sistema.</w:t>
            </w:r>
          </w:p>
          <w:p w14:paraId="5C38A172" w14:textId="77777777" w:rsidR="00AE4DCC" w:rsidRPr="00AE4DCC" w:rsidRDefault="00AE4DCC" w:rsidP="00444F4E">
            <w:pPr>
              <w:spacing w:after="0" w:line="240" w:lineRule="auto"/>
              <w:rPr>
                <w:sz w:val="24"/>
                <w:szCs w:val="24"/>
              </w:rPr>
            </w:pPr>
            <w:r w:rsidRPr="00AE4DCC">
              <w:rPr>
                <w:sz w:val="24"/>
                <w:szCs w:val="24"/>
              </w:rPr>
              <w:t>[POST]El usuario selecciona la actividad buscada.</w:t>
            </w:r>
          </w:p>
        </w:tc>
      </w:tr>
    </w:tbl>
    <w:p w14:paraId="3E113C49" w14:textId="77777777" w:rsidR="00AE4DCC" w:rsidRDefault="00AE4DCC"/>
    <w:p w14:paraId="3642843A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110266" w14:paraId="0AA23A55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0D77864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5326D9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Eliminar actividad</w:t>
            </w:r>
          </w:p>
        </w:tc>
      </w:tr>
      <w:tr w:rsidR="00110266" w14:paraId="26ACD1DA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CA47C84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D4978D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Docente</w:t>
            </w:r>
          </w:p>
        </w:tc>
      </w:tr>
      <w:tr w:rsidR="00110266" w14:paraId="0715148D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EFB6F90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EF3B936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 xml:space="preserve">Este caso de uso permite al docente eliminar actividades previamente seleccionadas. </w:t>
            </w:r>
          </w:p>
        </w:tc>
      </w:tr>
      <w:tr w:rsidR="00110266" w14:paraId="5967FF61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EC22716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96243DF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El caso de uso comienza cundo un docente desea eliminar una actividad del sistema.</w:t>
            </w:r>
          </w:p>
          <w:p w14:paraId="19D2836D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1.El docente selecciona la actividad que será eliminada.</w:t>
            </w:r>
          </w:p>
          <w:p w14:paraId="3C08B607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2.El docente selecciona la opción eliminar.</w:t>
            </w:r>
          </w:p>
          <w:p w14:paraId="353C04AF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3.El sistema elimina de su almacenamiento dicha actividad.</w:t>
            </w:r>
          </w:p>
          <w:p w14:paraId="5A8C74C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 xml:space="preserve">4.El caso de uso finaliza. </w:t>
            </w:r>
          </w:p>
        </w:tc>
      </w:tr>
      <w:tr w:rsidR="00110266" w14:paraId="2A2BDA6E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5BD2254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3DAAE2F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3.Error al eliminar por ejecución de la actividad en el mismo momento.</w:t>
            </w:r>
          </w:p>
          <w:p w14:paraId="3759075C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3.1.El docente se encuentra realizando la actividad.</w:t>
            </w:r>
          </w:p>
          <w:p w14:paraId="6D7C166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3.2.Un alumno se encuentra realizando la actividad.</w:t>
            </w:r>
          </w:p>
          <w:p w14:paraId="4C757B23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3.3 El sistema muestra por pantalla especificación del error.</w:t>
            </w:r>
          </w:p>
          <w:p w14:paraId="5201CD3F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3.4 Continua la ejecución normal del sistema.</w:t>
            </w:r>
          </w:p>
        </w:tc>
      </w:tr>
      <w:tr w:rsidR="00110266" w14:paraId="466DD86E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F67810E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0CEE0C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[PRE]El docente ha ingresado al sistema.</w:t>
            </w:r>
          </w:p>
          <w:p w14:paraId="4B924BAC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 xml:space="preserve">[POST]El sistema elimina la actividad seleccionada. </w:t>
            </w:r>
          </w:p>
        </w:tc>
      </w:tr>
    </w:tbl>
    <w:p w14:paraId="7F14D0B8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110266" w14:paraId="4EF78062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5C981E19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2C79DA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Editar actividad</w:t>
            </w:r>
          </w:p>
        </w:tc>
      </w:tr>
      <w:tr w:rsidR="00110266" w14:paraId="0A5CCEA9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8050759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3F7895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Docente</w:t>
            </w:r>
          </w:p>
        </w:tc>
      </w:tr>
      <w:tr w:rsidR="00110266" w14:paraId="2D935D3D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2570ED22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845EC9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Este caso de uso le permite al docente corregir o cambiar una actividad seleccionada.</w:t>
            </w:r>
          </w:p>
        </w:tc>
      </w:tr>
      <w:tr w:rsidR="00110266" w14:paraId="37A35B7B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96CC01C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C12A89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El caso de uso comienza cuando el usuario selecciona una actividad para comenzar su edición.</w:t>
            </w:r>
          </w:p>
          <w:p w14:paraId="62D9BDE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 xml:space="preserve">1.El sistema habilita la función de edición. </w:t>
            </w:r>
          </w:p>
          <w:p w14:paraId="56584BF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2.El docente realiza las modificaciones correspondientes.</w:t>
            </w:r>
          </w:p>
          <w:p w14:paraId="14665FC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3.El docente indica la finalización de la edición.</w:t>
            </w:r>
          </w:p>
          <w:p w14:paraId="3674249D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4.El sistema realiza una actualización en la actividad actual.</w:t>
            </w:r>
          </w:p>
          <w:p w14:paraId="20AD690A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 xml:space="preserve">5.El caso de uso finaliza. </w:t>
            </w:r>
          </w:p>
        </w:tc>
      </w:tr>
      <w:tr w:rsidR="00110266" w14:paraId="0CB1ED46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10F95607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86603F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1.La actividad esta siendo ejecutada en ese preciso momento.</w:t>
            </w:r>
          </w:p>
        </w:tc>
      </w:tr>
      <w:tr w:rsidR="00110266" w14:paraId="0E48713F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20E85D2A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D4AD9B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 El docente ha ingresado al sistema.</w:t>
            </w:r>
          </w:p>
          <w:p w14:paraId="0B8F29EF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 La actualización se almacena en el sistema.</w:t>
            </w:r>
          </w:p>
        </w:tc>
      </w:tr>
    </w:tbl>
    <w:p w14:paraId="0C2D32F0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110266" w14:paraId="32896EAD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D07EBBE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3EBA79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Listar actividades propias</w:t>
            </w:r>
          </w:p>
        </w:tc>
      </w:tr>
      <w:tr w:rsidR="00110266" w14:paraId="5CA39776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5D67B172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E0F510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Docente</w:t>
            </w:r>
          </w:p>
        </w:tc>
      </w:tr>
      <w:tr w:rsidR="00110266" w14:paraId="76F219DD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AF66CB3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AB4D8E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Este caso de uso permite al docente visualizar sus actividades creadas.</w:t>
            </w:r>
          </w:p>
        </w:tc>
      </w:tr>
      <w:tr w:rsidR="00110266" w14:paraId="3798E8FF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0D72E78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A1E7CC0" w14:textId="77777777" w:rsidR="008407F7" w:rsidRDefault="008407F7" w:rsidP="00110266">
            <w:pPr>
              <w:pStyle w:val="NormalWeb"/>
              <w:spacing w:before="0" w:beforeAutospacing="0" w:after="0" w:afterAutospacing="0"/>
            </w:pPr>
            <w:r w:rsidRPr="00110266">
              <w:rPr>
                <w:rFonts w:ascii="Calibri" w:hAnsi="Calibri" w:cs="Calibri"/>
                <w:color w:val="000000"/>
              </w:rPr>
              <w:t>1.El docente elige la opción de ver sus actividades creadas.</w:t>
            </w:r>
          </w:p>
          <w:p w14:paraId="1EA48C59" w14:textId="77777777" w:rsidR="008407F7" w:rsidRDefault="008407F7" w:rsidP="00110266">
            <w:pPr>
              <w:pStyle w:val="NormalWeb"/>
              <w:spacing w:before="0" w:beforeAutospacing="0" w:after="0" w:afterAutospacing="0"/>
            </w:pPr>
            <w:r w:rsidRPr="00110266">
              <w:rPr>
                <w:rFonts w:ascii="Calibri" w:hAnsi="Calibri" w:cs="Calibri"/>
                <w:color w:val="000000"/>
              </w:rPr>
              <w:t>2.El sistema realiza una búsqueda de las actividades relacionadas con el perfil del usuario.</w:t>
            </w:r>
          </w:p>
          <w:p w14:paraId="29A8E775" w14:textId="77777777" w:rsidR="008407F7" w:rsidRDefault="008407F7" w:rsidP="00110266">
            <w:pPr>
              <w:pStyle w:val="NormalWeb"/>
              <w:spacing w:before="0" w:beforeAutospacing="0" w:after="0" w:afterAutospacing="0"/>
            </w:pPr>
            <w:r w:rsidRPr="00110266">
              <w:rPr>
                <w:rFonts w:ascii="Calibri" w:hAnsi="Calibri" w:cs="Calibri"/>
                <w:color w:val="000000"/>
              </w:rPr>
              <w:t>3.El sistema devuelve un listado de las actividades creadas.</w:t>
            </w:r>
          </w:p>
          <w:p w14:paraId="4FC44506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4.Termina el caso de uso.</w:t>
            </w:r>
          </w:p>
        </w:tc>
      </w:tr>
      <w:tr w:rsidR="00110266" w14:paraId="71F87995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02F551C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2E0B7D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1.El docente no posee actividades creadas.</w:t>
            </w:r>
          </w:p>
        </w:tc>
      </w:tr>
      <w:tr w:rsidR="00110266" w14:paraId="1C949609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45D3B3E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7B6ABF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 El docente debe haber ingresado al sistema.</w:t>
            </w:r>
          </w:p>
          <w:p w14:paraId="65EEFE0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 Se muestra una lista de actividades creadas.</w:t>
            </w:r>
          </w:p>
        </w:tc>
      </w:tr>
    </w:tbl>
    <w:p w14:paraId="0B4C86ED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110266" w14:paraId="024A2EFE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11E0F9A8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ED6676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Ver detalle de actividad</w:t>
            </w:r>
          </w:p>
        </w:tc>
      </w:tr>
      <w:tr w:rsidR="00110266" w14:paraId="2966FDFE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2F985E3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992377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Docente</w:t>
            </w:r>
          </w:p>
        </w:tc>
      </w:tr>
      <w:tr w:rsidR="00110266" w14:paraId="4CC18120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F2AB55D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47CA48C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Permite al docente visualizar la información de la actividad</w:t>
            </w:r>
          </w:p>
        </w:tc>
      </w:tr>
      <w:tr w:rsidR="00110266" w14:paraId="71C037DC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683828A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E33C0C5" w14:textId="77777777" w:rsidR="008407F7" w:rsidRPr="00110266" w:rsidRDefault="008407F7" w:rsidP="00110266">
            <w:pPr>
              <w:textAlignment w:val="baseline"/>
              <w:rPr>
                <w:rFonts w:eastAsia="Times New Roman" w:cs="Calibri"/>
                <w:color w:val="000000"/>
                <w:sz w:val="24"/>
                <w:szCs w:val="24"/>
                <w:lang w:eastAsia="es-AR"/>
              </w:rPr>
            </w:pPr>
            <w:r w:rsidRPr="00110266">
              <w:rPr>
                <w:rFonts w:eastAsia="Times New Roman" w:cs="Calibri"/>
                <w:color w:val="000000"/>
                <w:sz w:val="24"/>
                <w:szCs w:val="24"/>
                <w:lang w:eastAsia="es-AR"/>
              </w:rPr>
              <w:t xml:space="preserve">Este caso de uso comienza cuando el docente selecciona la opción </w:t>
            </w:r>
          </w:p>
          <w:p w14:paraId="52774133" w14:textId="77777777" w:rsidR="008407F7" w:rsidRPr="00110266" w:rsidRDefault="008407F7" w:rsidP="00110266">
            <w:pPr>
              <w:textAlignment w:val="baseline"/>
              <w:rPr>
                <w:rFonts w:eastAsia="Times New Roman" w:cs="Calibri"/>
                <w:color w:val="000000"/>
                <w:sz w:val="24"/>
                <w:szCs w:val="24"/>
                <w:lang w:eastAsia="es-AR"/>
              </w:rPr>
            </w:pPr>
            <w:r w:rsidRPr="00110266">
              <w:rPr>
                <w:rFonts w:eastAsia="Times New Roman" w:cs="Calibri"/>
                <w:color w:val="000000"/>
                <w:sz w:val="24"/>
                <w:szCs w:val="24"/>
                <w:lang w:eastAsia="es-AR"/>
              </w:rPr>
              <w:t>1.El docente elige una actividad, ya sea del listado de actividades.</w:t>
            </w:r>
          </w:p>
          <w:p w14:paraId="440D1047" w14:textId="77777777" w:rsidR="008407F7" w:rsidRPr="00110266" w:rsidRDefault="008407F7" w:rsidP="00110266">
            <w:pPr>
              <w:textAlignment w:val="baseline"/>
              <w:rPr>
                <w:rFonts w:eastAsia="Times New Roman" w:cs="Calibri"/>
                <w:color w:val="000000"/>
                <w:sz w:val="24"/>
                <w:szCs w:val="24"/>
                <w:lang w:eastAsia="es-AR"/>
              </w:rPr>
            </w:pPr>
            <w:r w:rsidRPr="00110266">
              <w:rPr>
                <w:rFonts w:eastAsia="Times New Roman" w:cs="Calibri"/>
                <w:color w:val="000000"/>
                <w:sz w:val="24"/>
                <w:szCs w:val="24"/>
                <w:lang w:eastAsia="es-AR"/>
              </w:rPr>
              <w:t>2.El sistema proporciona la información relacionada con la actividad.</w:t>
            </w:r>
          </w:p>
          <w:p w14:paraId="443649F6" w14:textId="77777777" w:rsidR="008407F7" w:rsidRPr="00110266" w:rsidRDefault="008407F7" w:rsidP="00C10980">
            <w:pPr>
              <w:rPr>
                <w:rFonts w:ascii="Times New Roman" w:eastAsia="Times New Roman" w:hAnsi="Times New Roman"/>
                <w:sz w:val="24"/>
                <w:szCs w:val="24"/>
                <w:lang w:eastAsia="es-AR"/>
              </w:rPr>
            </w:pPr>
            <w:r w:rsidRPr="00110266">
              <w:rPr>
                <w:rFonts w:eastAsia="Times New Roman" w:cs="Calibri"/>
                <w:color w:val="000000"/>
                <w:sz w:val="24"/>
                <w:szCs w:val="24"/>
                <w:lang w:eastAsia="es-AR"/>
              </w:rPr>
              <w:t>3.El caso de uso finaliza.</w:t>
            </w:r>
          </w:p>
        </w:tc>
      </w:tr>
      <w:tr w:rsidR="00110266" w14:paraId="1A5CA4F4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62BD66C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ACDF5D5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2.El sistema no encuentra información en su base de datos sobre la actividad seleccionada.</w:t>
            </w:r>
          </w:p>
        </w:tc>
      </w:tr>
      <w:tr w:rsidR="00110266" w14:paraId="1DE00275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F30DD6F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0ABDF63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 El docente debe haber ingresado al sistema .</w:t>
            </w:r>
          </w:p>
          <w:p w14:paraId="1CA5C0B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 Se muestra en pantalla el listado de actividades deseadas.</w:t>
            </w:r>
          </w:p>
        </w:tc>
      </w:tr>
    </w:tbl>
    <w:p w14:paraId="35CAF648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110266" w14:paraId="02626251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656EF57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028A58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Asignar actividad</w:t>
            </w:r>
          </w:p>
        </w:tc>
      </w:tr>
      <w:tr w:rsidR="00110266" w14:paraId="103B1562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3627B18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4190E0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Docente</w:t>
            </w:r>
          </w:p>
        </w:tc>
      </w:tr>
      <w:tr w:rsidR="00110266" w14:paraId="6941D862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5AFFBFC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B62D2E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Este caso de uso permite al docente asignarle una actividad a uno o varios alumnos.</w:t>
            </w:r>
          </w:p>
        </w:tc>
      </w:tr>
      <w:tr w:rsidR="00110266" w14:paraId="447E250F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E171A18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750D32C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lang w:eastAsia="en-US"/>
              </w:rPr>
            </w:pPr>
            <w:r w:rsidRPr="00110266">
              <w:rPr>
                <w:rFonts w:ascii="Calibri" w:hAnsi="Calibri" w:cs="Calibri"/>
                <w:lang w:eastAsia="en-US"/>
              </w:rPr>
              <w:t>Al seleccionar la opción de asignar tarea se despliega un listado de alumnos conjuntamente con el listado de actividades.</w:t>
            </w:r>
          </w:p>
          <w:p w14:paraId="72C2319F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lang w:eastAsia="en-US"/>
              </w:rPr>
            </w:pPr>
            <w:r w:rsidRPr="00110266">
              <w:rPr>
                <w:rFonts w:ascii="Calibri" w:hAnsi="Calibri" w:cs="Calibri"/>
                <w:lang w:eastAsia="en-US"/>
              </w:rPr>
              <w:t xml:space="preserve">1.El docente elige la o las actividades a asignar </w:t>
            </w:r>
          </w:p>
          <w:p w14:paraId="1EF69DAB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lang w:eastAsia="en-US"/>
              </w:rPr>
            </w:pPr>
            <w:r w:rsidRPr="00110266">
              <w:rPr>
                <w:rFonts w:ascii="Calibri" w:hAnsi="Calibri" w:cs="Calibri"/>
                <w:lang w:eastAsia="en-US"/>
              </w:rPr>
              <w:t>2.El docente elige el o los alumnos a los que desea asignar la actividad.</w:t>
            </w:r>
          </w:p>
          <w:p w14:paraId="760B7B2A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lang w:eastAsia="en-US"/>
              </w:rPr>
            </w:pPr>
            <w:r w:rsidRPr="00110266">
              <w:rPr>
                <w:rFonts w:ascii="Calibri" w:hAnsi="Calibri" w:cs="Calibri"/>
                <w:lang w:eastAsia="en-US"/>
              </w:rPr>
              <w:t>3.El docente presiona el botón de finalizar</w:t>
            </w:r>
          </w:p>
          <w:p w14:paraId="3180F67D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lang w:eastAsia="en-US"/>
              </w:rPr>
            </w:pPr>
            <w:r w:rsidRPr="00110266">
              <w:rPr>
                <w:rFonts w:ascii="Calibri" w:hAnsi="Calibri" w:cs="Calibri"/>
                <w:lang w:eastAsia="en-US"/>
              </w:rPr>
              <w:t>4.El sistema guarda las actividades asignadas al alumno deseado</w:t>
            </w:r>
          </w:p>
          <w:p w14:paraId="3B7CF98B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</w:rPr>
              <w:t>5.Finaliza el caso de uso.</w:t>
            </w:r>
          </w:p>
        </w:tc>
      </w:tr>
      <w:tr w:rsidR="00110266" w14:paraId="09BA1B66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66088F1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0724CE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1.No existen alumnos en el sistema.</w:t>
            </w:r>
          </w:p>
          <w:p w14:paraId="2BFC50F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1.1.El caso de uso termina.</w:t>
            </w:r>
          </w:p>
        </w:tc>
      </w:tr>
      <w:tr w:rsidR="00110266" w14:paraId="526E32DC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3B9D678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B659F3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[PRE]El docente debe haber creado las actividades a asignar.</w:t>
            </w:r>
          </w:p>
          <w:p w14:paraId="149926B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 La actividad queda asignada a los usuarios correspondientes.</w:t>
            </w:r>
          </w:p>
        </w:tc>
      </w:tr>
      <w:tr w:rsidR="00110266" w14:paraId="0DD3FF15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8A2049A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A976A4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Extiende del caso de uso CREAR ACTIVIDAD. Esta insertado en el punto de extensión ASIGNAR_ACTIVIDAD cuando cumple la condición [asignarAhora]</w:t>
            </w:r>
          </w:p>
        </w:tc>
      </w:tr>
    </w:tbl>
    <w:p w14:paraId="18ED7656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110266" w14:paraId="6C12A083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8E19370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0E2137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Realizar actividad</w:t>
            </w:r>
          </w:p>
        </w:tc>
      </w:tr>
      <w:tr w:rsidR="00110266" w14:paraId="08A90ABC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21A4B655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6F38E5B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Docente y alumno</w:t>
            </w:r>
          </w:p>
        </w:tc>
      </w:tr>
      <w:tr w:rsidR="00110266" w14:paraId="0C5223FF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580D8152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9271B61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El usuario elije una actividad a realizar</w:t>
            </w:r>
          </w:p>
        </w:tc>
      </w:tr>
      <w:tr w:rsidR="00110266" w14:paraId="589F7780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63B9340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68CDF21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1.El usuario realiza una actividad</w:t>
            </w:r>
          </w:p>
          <w:p w14:paraId="1558EFE0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2.El sistema valida las respuestas correctas</w:t>
            </w:r>
          </w:p>
          <w:p w14:paraId="0FF713A8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3.[PUNTO DE EXT.]  CALCULAR_PUNTAJE_PARTIDA</w:t>
            </w:r>
          </w:p>
          <w:p w14:paraId="14B9DF1D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4.[PUNTO  DE EXT.] EVALUAR_PARTIDA</w:t>
            </w:r>
          </w:p>
          <w:p w14:paraId="39B10F2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5.Finaliza este caso de usos</w:t>
            </w:r>
          </w:p>
        </w:tc>
      </w:tr>
      <w:tr w:rsidR="00110266" w14:paraId="2D9543A1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8B86102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46E7F1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2.El sistema comprueba respuestas incorrectas.</w:t>
            </w:r>
          </w:p>
          <w:p w14:paraId="2E0D740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2.1El sistema informa al alumno los errores ocurridos.</w:t>
            </w:r>
          </w:p>
          <w:p w14:paraId="55295456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2.2. El sistema ofrece un nuevo intento para realizar la actividad.</w:t>
            </w:r>
          </w:p>
        </w:tc>
      </w:tr>
      <w:tr w:rsidR="00110266" w14:paraId="6ADA7E89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52504FE7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E1637A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[PRE]El docente o alumno debe seleccionar una actividad a realizar.</w:t>
            </w:r>
          </w:p>
          <w:p w14:paraId="65618FE7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 La actividad a sido carga en el sistema como ya realizada.</w:t>
            </w:r>
          </w:p>
        </w:tc>
      </w:tr>
    </w:tbl>
    <w:p w14:paraId="5B354401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110266" w14:paraId="59447247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257ECC7B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C7756AA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Ver Actividades Asignadas</w:t>
            </w:r>
          </w:p>
        </w:tc>
      </w:tr>
      <w:tr w:rsidR="00110266" w14:paraId="70C3A6D4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1E0E250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B56ECB5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Alumno</w:t>
            </w:r>
          </w:p>
        </w:tc>
      </w:tr>
      <w:tr w:rsidR="00110266" w14:paraId="326FAF7F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1CE4135F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4C7DCD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El alumno accede a un listado donde se encuentran las actividades que el docente le ha asignado.</w:t>
            </w:r>
          </w:p>
        </w:tc>
      </w:tr>
      <w:tr w:rsidR="00110266" w14:paraId="285E42EF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1AC65FF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DD1865B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1.El sistema lista las actividades asignadas al alumno.</w:t>
            </w:r>
          </w:p>
          <w:p w14:paraId="7A1C3D08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 xml:space="preserve">2.Finaliza este caso de usos. </w:t>
            </w:r>
          </w:p>
        </w:tc>
      </w:tr>
      <w:tr w:rsidR="00110266" w14:paraId="2D2C0DE9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33A9B5F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A676F77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1.El alumno no posee actividades asignadas.</w:t>
            </w:r>
          </w:p>
        </w:tc>
      </w:tr>
      <w:tr w:rsidR="00110266" w14:paraId="489C29B2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E1E69C8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FCCD1BB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 El alumno debe haber ingresado al sistema.</w:t>
            </w:r>
          </w:p>
          <w:p w14:paraId="2F96D5FD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 Se visualiza una lista de actividades.</w:t>
            </w:r>
          </w:p>
        </w:tc>
      </w:tr>
    </w:tbl>
    <w:p w14:paraId="29F862E3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110266" w14:paraId="680F15CD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8F67469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1DCA0BB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Otorgar corazón</w:t>
            </w:r>
          </w:p>
        </w:tc>
      </w:tr>
      <w:tr w:rsidR="00110266" w14:paraId="78210614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5C43A95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408293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Docente</w:t>
            </w:r>
          </w:p>
        </w:tc>
      </w:tr>
      <w:tr w:rsidR="00110266" w14:paraId="655D43A4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5F31FFC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B1EBD9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Este caso de uso le permite otorgar un corazón por actividad a un alumno, acompañado de un mensaje de texto.</w:t>
            </w:r>
          </w:p>
        </w:tc>
      </w:tr>
      <w:tr w:rsidR="00110266" w14:paraId="289302C5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5F8E47D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862573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1.El docente selecciona a un alumno de su lista de alumnos que ya realizaron una actividad.</w:t>
            </w:r>
          </w:p>
          <w:p w14:paraId="6FB7CD16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2.El docente indica la opción “otorgar corazón”.</w:t>
            </w:r>
          </w:p>
          <w:p w14:paraId="7943C08C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3.El docente ingresa el texto requerido y oprime la opción “Guardar “</w:t>
            </w:r>
          </w:p>
          <w:p w14:paraId="373EA8E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4. El sistema almacena el texto ingresado.</w:t>
            </w:r>
          </w:p>
          <w:p w14:paraId="79E385DA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5.Este caso de uso finaliza.</w:t>
            </w:r>
          </w:p>
        </w:tc>
      </w:tr>
      <w:tr w:rsidR="00110266" w14:paraId="5C12BE7B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ADDFBBC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10F2FAB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1.La lista de alumnos se encuentra vacía.</w:t>
            </w:r>
          </w:p>
          <w:p w14:paraId="5EA47AD3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1.1.No existen alumnos que hayan realizado al menos una actividad.</w:t>
            </w:r>
          </w:p>
          <w:p w14:paraId="6708EA55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1.2.Finaliza este caso de uso.</w:t>
            </w:r>
          </w:p>
        </w:tc>
      </w:tr>
      <w:tr w:rsidR="00110266" w14:paraId="069D06E5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6225B56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F16C63C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 El docente debe estar logueado en el sistema.</w:t>
            </w:r>
          </w:p>
          <w:p w14:paraId="27BFDD6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 El sistema almacena el corazón otorgado en conjunto con el texto ingresado.</w:t>
            </w:r>
          </w:p>
        </w:tc>
      </w:tr>
    </w:tbl>
    <w:p w14:paraId="511E3032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110266" w14:paraId="5D747A3F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E2BC010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F73EDB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Anotar Observaciones</w:t>
            </w:r>
          </w:p>
        </w:tc>
      </w:tr>
      <w:tr w:rsidR="00110266" w14:paraId="5A1B25D9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882B620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991D167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Docente</w:t>
            </w:r>
          </w:p>
        </w:tc>
      </w:tr>
      <w:tr w:rsidR="00110266" w14:paraId="59363E7B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E87CFF8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B424AA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Este caso de uso le permite al docente realizar anotaciones personales de un alumno en particular, al cual solo el docente tendrá acceso.</w:t>
            </w:r>
          </w:p>
        </w:tc>
      </w:tr>
      <w:tr w:rsidR="00110266" w14:paraId="0928ADF9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107EAC6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7C66B98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Este caso de uso inicia cuando el docente ingresa a la sección de observaciones.</w:t>
            </w:r>
          </w:p>
          <w:p w14:paraId="121A92D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1.El sistema muestra en pantalla un block de texto.</w:t>
            </w:r>
          </w:p>
          <w:p w14:paraId="208110D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2.El docente ingresa un texto y oprime “Guardar”</w:t>
            </w:r>
          </w:p>
          <w:p w14:paraId="126EBDF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3.El sistema almacena el texto ingresado.</w:t>
            </w:r>
          </w:p>
          <w:p w14:paraId="3D79EA9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4.Este caso de uso finaliza.</w:t>
            </w:r>
          </w:p>
        </w:tc>
      </w:tr>
      <w:tr w:rsidR="00110266" w14:paraId="00A95BCC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8A6CF25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265A64B" w14:textId="77777777" w:rsidR="008407F7" w:rsidRPr="00110266" w:rsidRDefault="008407F7" w:rsidP="00C10980">
            <w:pPr>
              <w:rPr>
                <w:sz w:val="24"/>
                <w:szCs w:val="24"/>
              </w:rPr>
            </w:pPr>
          </w:p>
        </w:tc>
      </w:tr>
      <w:tr w:rsidR="00110266" w14:paraId="5BE0E9DB" w14:textId="77777777" w:rsidTr="00110266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C335EB2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9C4DEB4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 El usuario debe haber ingresado al sistema.</w:t>
            </w:r>
          </w:p>
          <w:p w14:paraId="70A0977F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[POST]El sistema almacena el texto ingresado por el docente.</w:t>
            </w:r>
          </w:p>
        </w:tc>
      </w:tr>
    </w:tbl>
    <w:p w14:paraId="5E78672D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110266" w14:paraId="2407BB3C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C1B0369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35EB9B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Calcular Puntaje</w:t>
            </w:r>
          </w:p>
        </w:tc>
      </w:tr>
      <w:tr w:rsidR="00110266" w14:paraId="5C87F129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57A6BC25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28CBEF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Sistema</w:t>
            </w:r>
          </w:p>
        </w:tc>
      </w:tr>
      <w:tr w:rsidR="00110266" w14:paraId="4A7EF701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63B9865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752471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El sistema calcula el puntaje obtenido en la partida recientemente realizada.</w:t>
            </w:r>
          </w:p>
        </w:tc>
      </w:tr>
      <w:tr w:rsidR="00110266" w14:paraId="6513F97D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3D6C88B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1D8348A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1.El alumno finaliza la actividad.</w:t>
            </w:r>
          </w:p>
          <w:p w14:paraId="3E648D3E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 xml:space="preserve">2.El sistema a partir de los datos reunidos calcula el puntaje. </w:t>
            </w:r>
          </w:p>
          <w:p w14:paraId="328B47B6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3.[PUNTO DE EXT.] DAR_ESTRELLAS otorga una cantidad definida de estrellas dependiendo del puntaje obtenido.</w:t>
            </w:r>
          </w:p>
          <w:p w14:paraId="244ACFD6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4.Finaliza este caso de uso</w:t>
            </w:r>
          </w:p>
        </w:tc>
      </w:tr>
      <w:tr w:rsidR="00110266" w14:paraId="57B62824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A572BD1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D38D0FD" w14:textId="77777777" w:rsidR="008407F7" w:rsidRPr="00110266" w:rsidRDefault="008407F7" w:rsidP="00C10980">
            <w:pPr>
              <w:rPr>
                <w:sz w:val="24"/>
                <w:szCs w:val="24"/>
              </w:rPr>
            </w:pPr>
          </w:p>
        </w:tc>
      </w:tr>
      <w:tr w:rsidR="00110266" w14:paraId="5E3764B2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22EC9B2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7FC524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 El alumno a realizado la actividad recientemente.</w:t>
            </w:r>
          </w:p>
          <w:p w14:paraId="05EC885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[POST]El sistema otorga un puntaje por la partida realizada.</w:t>
            </w:r>
          </w:p>
        </w:tc>
      </w:tr>
      <w:tr w:rsidR="00110266" w14:paraId="3E9E5929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E1EDA82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0B1588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Es extendido del caso de uso Realizar actividad. Es activado en el punto de extensión CALCULAR_PUNTAJE_PARTIDA cuando se cumple [partidaRealizada]</w:t>
            </w:r>
          </w:p>
        </w:tc>
      </w:tr>
    </w:tbl>
    <w:p w14:paraId="5BCF481E" w14:textId="77777777" w:rsidR="008407F7" w:rsidRDefault="008407F7">
      <w:r>
        <w:br w:type="page"/>
      </w:r>
    </w:p>
    <w:tbl>
      <w:tblPr>
        <w:tblW w:w="4065" w:type="pct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110266" w14:paraId="6F642ED7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A0E9904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Nombre de 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D10FA6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Otorgar estrellas al alumno</w:t>
            </w:r>
          </w:p>
        </w:tc>
      </w:tr>
      <w:tr w:rsidR="00110266" w14:paraId="62369DBD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165E8FC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DA8078D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Sistema</w:t>
            </w:r>
          </w:p>
        </w:tc>
      </w:tr>
      <w:tr w:rsidR="00110266" w14:paraId="19A3C3E1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44E3CB1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87B34C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rFonts w:cs="Calibri"/>
                <w:color w:val="000000"/>
              </w:rPr>
              <w:t>Con respecto al puntaje obtenido se otorgan una cantidad de estrellas ya definidas.</w:t>
            </w:r>
          </w:p>
        </w:tc>
      </w:tr>
      <w:tr w:rsidR="00110266" w14:paraId="3CB49684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A9E5A91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8053F9F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1.[PUNTO DE EXT.] CALCULAR_PUNTAJE .El sistema recibe el puntaje obtenido luego de realizar una actividad.</w:t>
            </w:r>
          </w:p>
          <w:p w14:paraId="2C669386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2.El sistema calcula la cantidad de estrellas que otorgara en base al puntaje.</w:t>
            </w:r>
          </w:p>
          <w:p w14:paraId="76365092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3.Muestra en pantalla la cantidad de estrellas obtenidas.</w:t>
            </w:r>
          </w:p>
          <w:p w14:paraId="1CBDE987" w14:textId="77777777" w:rsidR="008407F7" w:rsidRPr="00110266" w:rsidRDefault="008407F7" w:rsidP="0011026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110266">
              <w:rPr>
                <w:rFonts w:ascii="Calibri" w:hAnsi="Calibri" w:cs="Calibri"/>
                <w:color w:val="000000"/>
              </w:rPr>
              <w:t>4.Finaliza este caso de uso.</w:t>
            </w:r>
          </w:p>
        </w:tc>
      </w:tr>
      <w:tr w:rsidR="00110266" w14:paraId="0B5FC7EA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6FF21D0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4C11CED" w14:textId="77777777" w:rsidR="008407F7" w:rsidRPr="00110266" w:rsidRDefault="008407F7" w:rsidP="00C10980">
            <w:pPr>
              <w:rPr>
                <w:sz w:val="24"/>
                <w:szCs w:val="24"/>
              </w:rPr>
            </w:pPr>
          </w:p>
          <w:p w14:paraId="6F7F8D61" w14:textId="77777777" w:rsidR="008407F7" w:rsidRPr="00110266" w:rsidRDefault="008407F7" w:rsidP="00C10980">
            <w:pPr>
              <w:rPr>
                <w:sz w:val="24"/>
                <w:szCs w:val="24"/>
              </w:rPr>
            </w:pPr>
          </w:p>
        </w:tc>
      </w:tr>
      <w:tr w:rsidR="00110266" w14:paraId="7340ADA0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4851147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FF4D69E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[PRE]El sistema calcula el puntaje obtenido en la actividad realizada previamente.</w:t>
            </w:r>
          </w:p>
          <w:p w14:paraId="5EDA2EC2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[POST]Se visualiza en pantalla cantidad de estrellas obtenidas.</w:t>
            </w:r>
          </w:p>
        </w:tc>
      </w:tr>
      <w:tr w:rsidR="00110266" w14:paraId="23117D12" w14:textId="77777777" w:rsidTr="0011026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1351DB93" w14:textId="77777777" w:rsidR="008407F7" w:rsidRPr="00110266" w:rsidRDefault="008407F7" w:rsidP="00110266">
            <w:pPr>
              <w:jc w:val="center"/>
              <w:rPr>
                <w:b/>
                <w:sz w:val="36"/>
                <w:szCs w:val="36"/>
              </w:rPr>
            </w:pPr>
            <w:r w:rsidRPr="00110266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6614109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Es extendido del caso de uso Realizar actividad. Es activado en</w:t>
            </w:r>
          </w:p>
          <w:p w14:paraId="1C08DDAC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el punto de extensión CALCULAR_PUNTAJE_PARTIDA cuando se</w:t>
            </w:r>
          </w:p>
          <w:p w14:paraId="1B2CDC70" w14:textId="77777777" w:rsidR="008407F7" w:rsidRPr="00110266" w:rsidRDefault="008407F7" w:rsidP="00C10980">
            <w:pPr>
              <w:rPr>
                <w:sz w:val="24"/>
                <w:szCs w:val="24"/>
              </w:rPr>
            </w:pPr>
            <w:r w:rsidRPr="00110266">
              <w:rPr>
                <w:sz w:val="24"/>
                <w:szCs w:val="24"/>
              </w:rPr>
              <w:t>cumple [puntajeObtenido]</w:t>
            </w:r>
          </w:p>
        </w:tc>
      </w:tr>
    </w:tbl>
    <w:p w14:paraId="70F7E0D8" w14:textId="77777777" w:rsidR="005A1EEF" w:rsidRDefault="00EE587D"/>
    <w:sectPr w:rsidR="005A1EEF" w:rsidSect="006C4A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oNotTrackMoves/>
  <w:defaultTabStop w:val="708"/>
  <w:hyphenationZone w:val="425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DCC"/>
    <w:rsid w:val="00110266"/>
    <w:rsid w:val="001D074A"/>
    <w:rsid w:val="003E4FDA"/>
    <w:rsid w:val="00444F4E"/>
    <w:rsid w:val="005A3E38"/>
    <w:rsid w:val="006C4A8C"/>
    <w:rsid w:val="008407F7"/>
    <w:rsid w:val="008808DC"/>
    <w:rsid w:val="00AE4DCC"/>
    <w:rsid w:val="00E12E2A"/>
    <w:rsid w:val="00E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6EE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2A"/>
    <w:pPr>
      <w:spacing w:after="160" w:line="259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2E2A"/>
    <w:rPr>
      <w:sz w:val="22"/>
      <w:szCs w:val="22"/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407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AE4DCC"/>
    <w:rPr>
      <w:sz w:val="22"/>
      <w:szCs w:val="22"/>
      <w:lang w:val="es-A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acita/Desktop/Nombre%20de%20CU.do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 de CU.doc.dotx</Template>
  <TotalTime>3</TotalTime>
  <Pages>1</Pages>
  <Words>2043</Words>
  <Characters>11242</Characters>
  <Application>Microsoft Macintosh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2019-02-08T23:37:00Z</dcterms:created>
  <dcterms:modified xsi:type="dcterms:W3CDTF">2019-02-08T23:43:00Z</dcterms:modified>
</cp:coreProperties>
</file>